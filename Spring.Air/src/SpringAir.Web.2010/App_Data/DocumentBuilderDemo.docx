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75" w:rsidRPr="00F25C02" w:rsidRDefault="008A2975" w:rsidP="00F25C02">
      <w:bookmarkStart w:id="0" w:name="_GoBack"/>
      <w:bookmarkEnd w:id="0"/>
    </w:p>
    <w:sectPr w:rsidR="008A2975" w:rsidRPr="00F25C02" w:rsidSect="00A168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584" w:header="706" w:footer="706" w:gutter="0"/>
      <w:pgBorders w:offsetFrom="page">
        <w:top w:val="single" w:sz="8" w:space="24" w:color="D9D9D9" w:themeColor="background1" w:themeShade="D9"/>
        <w:left w:val="single" w:sz="8" w:space="24" w:color="D9D9D9" w:themeColor="background1" w:themeShade="D9"/>
        <w:bottom w:val="single" w:sz="8" w:space="24" w:color="D9D9D9" w:themeColor="background1" w:themeShade="D9"/>
        <w:right w:val="single" w:sz="8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77D" w:rsidRDefault="00AD577D" w:rsidP="00062541">
      <w:pPr>
        <w:spacing w:after="0" w:line="240" w:lineRule="auto"/>
      </w:pPr>
      <w:r>
        <w:separator/>
      </w:r>
    </w:p>
  </w:endnote>
  <w:endnote w:type="continuationSeparator" w:id="0">
    <w:p w:rsidR="00AD577D" w:rsidRDefault="00AD577D" w:rsidP="0006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58A" w:rsidRDefault="007A05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32F" w:rsidRPr="00D3332F" w:rsidRDefault="00AD577D" w:rsidP="00D3332F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58A" w:rsidRDefault="007A05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77D" w:rsidRDefault="00AD577D" w:rsidP="00062541">
      <w:pPr>
        <w:spacing w:after="0" w:line="240" w:lineRule="auto"/>
      </w:pPr>
      <w:r>
        <w:separator/>
      </w:r>
    </w:p>
  </w:footnote>
  <w:footnote w:type="continuationSeparator" w:id="0">
    <w:p w:rsidR="00AD577D" w:rsidRDefault="00AD577D" w:rsidP="0006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6A0" w:rsidRDefault="00AD57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87335" o:spid="_x0000_s2059" type="#_x0000_t75" style="position:absolute;margin-left:0;margin-top:0;width:800pt;height:845pt;z-index:-251657728;mso-position-horizontal:center;mso-position-horizontal-relative:margin;mso-position-vertical:center;mso-position-vertical-relative:margin" o:allowincell="f">
          <v:imagedata r:id="rId1" o:title="BG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6A0" w:rsidRDefault="00063DFB" w:rsidP="007A058A">
    <w:pPr>
      <w:pStyle w:val="HeaderinsertedText"/>
    </w:pPr>
    <w:r>
      <w:drawing>
        <wp:anchor distT="0" distB="0" distL="114300" distR="114300" simplePos="0" relativeHeight="251656704" behindDoc="1" locked="1" layoutInCell="1" allowOverlap="1">
          <wp:simplePos x="0" y="0"/>
          <wp:positionH relativeFrom="page">
            <wp:posOffset>-2588895</wp:posOffset>
          </wp:positionH>
          <wp:positionV relativeFrom="page">
            <wp:posOffset>0</wp:posOffset>
          </wp:positionV>
          <wp:extent cx="10149840" cy="1828800"/>
          <wp:effectExtent l="19050" t="0" r="3810" b="0"/>
          <wp:wrapNone/>
          <wp:docPr id="13" name="Picture 3" descr="Untitled -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 -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9840" cy="182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166A0" w:rsidRDefault="007166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6A0" w:rsidRDefault="00AD57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87334" o:spid="_x0000_s2058" type="#_x0000_t75" style="position:absolute;margin-left:0;margin-top:0;width:800pt;height:845pt;z-index:-251658752;mso-position-horizontal:center;mso-position-horizontal-relative:margin;mso-position-vertical:center;mso-position-vertical-relative:margin" o:allowincell="f">
          <v:imagedata r:id="rId1" o:title="BG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17E4E"/>
    <w:multiLevelType w:val="hybridMultilevel"/>
    <w:tmpl w:val="788280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FA78DE"/>
    <w:multiLevelType w:val="hybridMultilevel"/>
    <w:tmpl w:val="389C3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60">
      <o:colormru v:ext="edit" colors="#dae5f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7D23"/>
    <w:rsid w:val="00052CD9"/>
    <w:rsid w:val="0005782D"/>
    <w:rsid w:val="00062541"/>
    <w:rsid w:val="00063DFB"/>
    <w:rsid w:val="000A10EA"/>
    <w:rsid w:val="000F6000"/>
    <w:rsid w:val="001A140C"/>
    <w:rsid w:val="001C4A65"/>
    <w:rsid w:val="002061D3"/>
    <w:rsid w:val="00214439"/>
    <w:rsid w:val="00272488"/>
    <w:rsid w:val="00312DA1"/>
    <w:rsid w:val="0039269B"/>
    <w:rsid w:val="003D7344"/>
    <w:rsid w:val="00434C4A"/>
    <w:rsid w:val="00444927"/>
    <w:rsid w:val="00446336"/>
    <w:rsid w:val="004621B7"/>
    <w:rsid w:val="00470D52"/>
    <w:rsid w:val="00502A19"/>
    <w:rsid w:val="0056443A"/>
    <w:rsid w:val="00664DB8"/>
    <w:rsid w:val="00666D9C"/>
    <w:rsid w:val="00672282"/>
    <w:rsid w:val="006B7D23"/>
    <w:rsid w:val="006C733E"/>
    <w:rsid w:val="006F1D1E"/>
    <w:rsid w:val="007166A0"/>
    <w:rsid w:val="007221DB"/>
    <w:rsid w:val="00772A3B"/>
    <w:rsid w:val="007761D9"/>
    <w:rsid w:val="007A058A"/>
    <w:rsid w:val="007B05D8"/>
    <w:rsid w:val="007B74E5"/>
    <w:rsid w:val="007D5875"/>
    <w:rsid w:val="007D5EFC"/>
    <w:rsid w:val="007E5F3E"/>
    <w:rsid w:val="007F2E7F"/>
    <w:rsid w:val="008A2975"/>
    <w:rsid w:val="008B2AEE"/>
    <w:rsid w:val="008C0B6D"/>
    <w:rsid w:val="008E1C4D"/>
    <w:rsid w:val="00937F59"/>
    <w:rsid w:val="009C7D9B"/>
    <w:rsid w:val="009D7D33"/>
    <w:rsid w:val="009E1F72"/>
    <w:rsid w:val="009F7585"/>
    <w:rsid w:val="00A04AE2"/>
    <w:rsid w:val="00A16805"/>
    <w:rsid w:val="00AD577D"/>
    <w:rsid w:val="00AF40C3"/>
    <w:rsid w:val="00B97DFF"/>
    <w:rsid w:val="00BB6245"/>
    <w:rsid w:val="00C1065A"/>
    <w:rsid w:val="00C21F7F"/>
    <w:rsid w:val="00C63DC9"/>
    <w:rsid w:val="00C762E6"/>
    <w:rsid w:val="00C9431F"/>
    <w:rsid w:val="00CE5A0F"/>
    <w:rsid w:val="00D0204B"/>
    <w:rsid w:val="00D05F9C"/>
    <w:rsid w:val="00D30EC5"/>
    <w:rsid w:val="00D3567A"/>
    <w:rsid w:val="00DC0251"/>
    <w:rsid w:val="00ED3CF9"/>
    <w:rsid w:val="00F25172"/>
    <w:rsid w:val="00F25C02"/>
    <w:rsid w:val="00FB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dae5fe"/>
    </o:shapedefaults>
    <o:shapelayout v:ext="edit">
      <o:idmap v:ext="edit" data="1"/>
    </o:shapelayout>
  </w:shapeDefaults>
  <w:decimalSymbol w:val="."/>
  <w:listSeparator w:val=","/>
  <w15:docId w15:val="{AAE2DFB1-DE1D-425F-8042-0B494924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34C4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434C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spose-heading">
    <w:name w:val="aspose-heading"/>
    <w:basedOn w:val="Normal"/>
    <w:link w:val="aspose-headingChar"/>
    <w:qFormat/>
    <w:rsid w:val="00434C4A"/>
    <w:pPr>
      <w:spacing w:after="0" w:line="240" w:lineRule="auto"/>
    </w:pPr>
    <w:rPr>
      <w:rFonts w:ascii="Arial" w:eastAsia="Times New Roman" w:hAnsi="Arial" w:cs="Arial"/>
      <w:noProof/>
      <w:color w:val="FFFFFF"/>
      <w:sz w:val="36"/>
      <w:szCs w:val="40"/>
    </w:rPr>
  </w:style>
  <w:style w:type="character" w:customStyle="1" w:styleId="aspose-headingChar">
    <w:name w:val="aspose-heading Char"/>
    <w:basedOn w:val="DefaultParagraphFont"/>
    <w:link w:val="aspose-heading"/>
    <w:rsid w:val="00434C4A"/>
    <w:rPr>
      <w:rFonts w:ascii="Arial" w:eastAsia="Times New Roman" w:hAnsi="Arial" w:cs="Arial"/>
      <w:noProof/>
      <w:color w:val="FFFFFF"/>
      <w:sz w:val="36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23"/>
    <w:rPr>
      <w:rFonts w:ascii="Tahoma" w:hAnsi="Tahoma" w:cs="Tahoma"/>
      <w:sz w:val="16"/>
      <w:szCs w:val="16"/>
    </w:rPr>
  </w:style>
  <w:style w:type="paragraph" w:customStyle="1" w:styleId="aspose-heading2">
    <w:name w:val="aspose-heading2"/>
    <w:basedOn w:val="aspose-heading"/>
    <w:rsid w:val="000A10EA"/>
    <w:pPr>
      <w:jc w:val="center"/>
    </w:pPr>
    <w:rPr>
      <w:sz w:val="48"/>
      <w:vertAlign w:val="subscript"/>
    </w:rPr>
  </w:style>
  <w:style w:type="table" w:styleId="TableGrid">
    <w:name w:val="Table Grid"/>
    <w:basedOn w:val="TableNormal"/>
    <w:uiPriority w:val="59"/>
    <w:rsid w:val="00C943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C943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spose-Heading-Center">
    <w:name w:val="Aspose-Heading-Center"/>
    <w:basedOn w:val="Normal"/>
    <w:link w:val="Aspose-Heading-CenterChar"/>
    <w:qFormat/>
    <w:rsid w:val="00937F59"/>
    <w:pPr>
      <w:spacing w:before="80" w:after="80"/>
      <w:jc w:val="center"/>
    </w:pPr>
    <w:rPr>
      <w:rFonts w:ascii="Arial" w:hAnsi="Arial" w:cs="Arial"/>
      <w:color w:val="FFFFFF" w:themeColor="background1"/>
      <w:sz w:val="28"/>
      <w:szCs w:val="28"/>
    </w:rPr>
  </w:style>
  <w:style w:type="table" w:customStyle="1" w:styleId="Aspose-Table1">
    <w:name w:val="Aspose-Table1"/>
    <w:basedOn w:val="TableNormal"/>
    <w:uiPriority w:val="99"/>
    <w:qFormat/>
    <w:rsid w:val="001C4A6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spose-Heading-CenterChar">
    <w:name w:val="Aspose-Heading-Center Char"/>
    <w:basedOn w:val="DefaultParagraphFont"/>
    <w:link w:val="Aspose-Heading-Center"/>
    <w:rsid w:val="00937F59"/>
    <w:rPr>
      <w:rFonts w:ascii="Arial" w:hAnsi="Arial" w:cs="Arial"/>
      <w:color w:val="FFFFFF" w:themeColor="background1"/>
      <w:sz w:val="28"/>
      <w:szCs w:val="28"/>
    </w:rPr>
  </w:style>
  <w:style w:type="table" w:customStyle="1" w:styleId="LightList-Accent11">
    <w:name w:val="Light List - Accent 11"/>
    <w:basedOn w:val="TableNormal"/>
    <w:uiPriority w:val="61"/>
    <w:rsid w:val="00DC02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716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6A0"/>
  </w:style>
  <w:style w:type="paragraph" w:customStyle="1" w:styleId="HeaderinsertedText">
    <w:name w:val="Header inserted Text"/>
    <w:basedOn w:val="Header"/>
    <w:link w:val="HeaderinsertedTextChar"/>
    <w:qFormat/>
    <w:rsid w:val="00D3567A"/>
    <w:pPr>
      <w:jc w:val="right"/>
    </w:pPr>
    <w:rPr>
      <w:noProof/>
      <w:color w:val="0D0D0D" w:themeColor="text1" w:themeTint="F2"/>
      <w:sz w:val="26"/>
    </w:rPr>
  </w:style>
  <w:style w:type="paragraph" w:styleId="ListParagraph">
    <w:name w:val="List Paragraph"/>
    <w:basedOn w:val="Normal"/>
    <w:uiPriority w:val="34"/>
    <w:qFormat/>
    <w:rsid w:val="00D3567A"/>
    <w:pPr>
      <w:ind w:left="720"/>
      <w:contextualSpacing/>
    </w:pPr>
  </w:style>
  <w:style w:type="character" w:customStyle="1" w:styleId="HeaderinsertedTextChar">
    <w:name w:val="Header inserted Text Char"/>
    <w:basedOn w:val="HeaderChar"/>
    <w:link w:val="HeaderinsertedText"/>
    <w:rsid w:val="00D3567A"/>
    <w:rPr>
      <w:noProof/>
      <w:color w:val="0D0D0D" w:themeColor="text1" w:themeTint="F2"/>
      <w:sz w:val="26"/>
    </w:rPr>
  </w:style>
  <w:style w:type="table" w:styleId="MediumGrid3-Accent1">
    <w:name w:val="Medium Grid 3 Accent 1"/>
    <w:basedOn w:val="TableNormal"/>
    <w:uiPriority w:val="69"/>
    <w:rsid w:val="00D35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s\ASPOSE\Demo%20Work\.NET%20Components\Aspose.Words\C%23\General\Tempal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97096C2-00A9-42D3-BA75-ABAB0C95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Tempalte1.dotx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Muhammad Zaheer Tariq</cp:lastModifiedBy>
  <cp:revision>78</cp:revision>
  <dcterms:created xsi:type="dcterms:W3CDTF">2010-03-18T21:11:00Z</dcterms:created>
  <dcterms:modified xsi:type="dcterms:W3CDTF">2014-02-10T12:29:00Z</dcterms:modified>
</cp:coreProperties>
</file>